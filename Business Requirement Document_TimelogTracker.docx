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D646" w14:textId="4F7CF717" w:rsidR="00E0401F" w:rsidRPr="00A259CA" w:rsidRDefault="00A259CA" w:rsidP="00E0401F">
      <w:pPr>
        <w:pStyle w:val="Title"/>
        <w:rPr>
          <w:sz w:val="48"/>
          <w:szCs w:val="48"/>
        </w:rPr>
      </w:pPr>
      <w:r w:rsidRPr="00A259CA">
        <w:rPr>
          <w:sz w:val="48"/>
          <w:szCs w:val="48"/>
        </w:rPr>
        <w:t>Business Requirement Document</w:t>
      </w:r>
    </w:p>
    <w:p w14:paraId="11D3E817" w14:textId="77777777" w:rsidR="0089777F" w:rsidRPr="0089777F" w:rsidRDefault="00E0401F" w:rsidP="008F0570">
      <w:r>
        <w:rPr>
          <w:noProof/>
        </w:rPr>
        <mc:AlternateContent>
          <mc:Choice Requires="wps">
            <w:drawing>
              <wp:anchor distT="0" distB="0" distL="114300" distR="114300" simplePos="0" relativeHeight="251659264" behindDoc="1" locked="1" layoutInCell="1" allowOverlap="1" wp14:anchorId="0F93691F" wp14:editId="193146C4">
                <wp:simplePos x="0" y="0"/>
                <wp:positionH relativeFrom="page">
                  <wp:align>right</wp:align>
                </wp:positionH>
                <wp:positionV relativeFrom="page">
                  <wp:posOffset>-967740</wp:posOffset>
                </wp:positionV>
                <wp:extent cx="7772400" cy="2057400"/>
                <wp:effectExtent l="0" t="0" r="0" b="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5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8917D" id="Rectangle 68" o:spid="_x0000_s1026" alt="&quot;&quot;" style="position:absolute;margin-left:560.8pt;margin-top:-76.2pt;width:612pt;height:162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" fillcolor="#4472c4 [3204]" stroked="f" strokeweight="1pt">
                <w10:wrap anchorx="page" anchory="page"/>
                <w10:anchorlock/>
              </v:rect>
            </w:pict>
          </mc:Fallback>
        </mc:AlternateContent>
      </w:r>
    </w:p>
    <w:p w14:paraId="097B77BA" w14:textId="1B27CCE2" w:rsidR="005140CB" w:rsidRPr="0075504A" w:rsidRDefault="00A259CA" w:rsidP="000B112D">
      <w:pPr>
        <w:pStyle w:val="Subtitle"/>
        <w:rPr>
          <w:rFonts w:cs="Times New Roman (Body CS)"/>
          <w:b/>
          <w:kern w:val="28"/>
          <w:sz w:val="44"/>
          <w:szCs w:val="44"/>
        </w:rPr>
      </w:pPr>
      <w:r w:rsidRPr="0075504A">
        <w:rPr>
          <w:rFonts w:cs="Times New Roman (Body CS)"/>
          <w:b/>
          <w:kern w:val="28"/>
          <w:sz w:val="44"/>
          <w:szCs w:val="44"/>
        </w:rPr>
        <w:t>TimeLog Tracker</w:t>
      </w:r>
    </w:p>
    <w:p w14:paraId="78857831" w14:textId="77777777" w:rsidR="00A259CA" w:rsidRDefault="00A259CA" w:rsidP="00A259CA"/>
    <w:p w14:paraId="2BA06F8D" w14:textId="53966699" w:rsidR="00A259CA" w:rsidRPr="00172892" w:rsidRDefault="00A259CA" w:rsidP="00A259CA">
      <w:pPr>
        <w:pStyle w:val="Heading1"/>
        <w:rPr>
          <w:sz w:val="28"/>
          <w:szCs w:val="28"/>
        </w:rPr>
      </w:pPr>
      <w:r w:rsidRPr="00172892">
        <w:rPr>
          <w:sz w:val="28"/>
          <w:szCs w:val="28"/>
        </w:rPr>
        <w:t>Problem statement</w:t>
      </w:r>
    </w:p>
    <w:p w14:paraId="738A14BA" w14:textId="77777777" w:rsidR="00017EFD" w:rsidRDefault="00017EFD" w:rsidP="005140CB">
      <w:pPr>
        <w:pStyle w:val="NoSpacing"/>
      </w:pPr>
    </w:p>
    <w:p w14:paraId="0CBC6E62" w14:textId="30C4B77F" w:rsidR="00A259CA" w:rsidRPr="00172892" w:rsidRDefault="00A259CA" w:rsidP="005140CB">
      <w:pPr>
        <w:pStyle w:val="NoSpacing"/>
        <w:rPr>
          <w:rFonts w:asciiTheme="majorHAnsi" w:hAnsiTheme="majorHAnsi" w:cs="Times New Roman (Body CS)"/>
          <w:color w:val="4472C4" w:themeColor="accent1"/>
          <w:spacing w:val="15"/>
          <w:sz w:val="28"/>
          <w:szCs w:val="28"/>
        </w:rPr>
      </w:pPr>
      <w:r w:rsidRPr="00172892">
        <w:rPr>
          <w:rFonts w:asciiTheme="majorHAnsi" w:hAnsiTheme="majorHAnsi" w:cs="Times New Roman (Body CS)"/>
          <w:color w:val="4472C4" w:themeColor="accent1"/>
          <w:spacing w:val="15"/>
          <w:sz w:val="28"/>
          <w:szCs w:val="28"/>
        </w:rPr>
        <w:t>Project managers wants to monitor time log activities to keep it in sync with HRC. Like leave count, activity hours etc. But data generated by system is in excel and tedious to dig to retrieve required data. At the end of day, managers spend more time to do these administrative activities</w:t>
      </w:r>
      <w:r w:rsidR="00172892" w:rsidRPr="00172892">
        <w:rPr>
          <w:rFonts w:asciiTheme="majorHAnsi" w:hAnsiTheme="majorHAnsi" w:cs="Times New Roman (Body CS)"/>
          <w:color w:val="4472C4" w:themeColor="accent1"/>
          <w:spacing w:val="15"/>
          <w:sz w:val="28"/>
          <w:szCs w:val="28"/>
        </w:rPr>
        <w:t>.</w:t>
      </w:r>
    </w:p>
    <w:p w14:paraId="5489CA49" w14:textId="77777777" w:rsidR="00172892" w:rsidRDefault="00172892" w:rsidP="005140CB">
      <w:pPr>
        <w:pStyle w:val="NoSpacing"/>
      </w:pPr>
    </w:p>
    <w:p w14:paraId="4D3C134F" w14:textId="77777777" w:rsidR="00A259CA" w:rsidRDefault="00A259CA" w:rsidP="005140CB">
      <w:pPr>
        <w:pStyle w:val="NoSpacing"/>
      </w:pPr>
    </w:p>
    <w:p w14:paraId="269EE349" w14:textId="77777777" w:rsidR="00A259CA" w:rsidRPr="00172892" w:rsidRDefault="00A259CA" w:rsidP="00A259CA">
      <w:pPr>
        <w:pStyle w:val="Heading1"/>
        <w:rPr>
          <w:sz w:val="28"/>
          <w:szCs w:val="28"/>
        </w:rPr>
      </w:pPr>
      <w:r w:rsidRPr="00172892">
        <w:rPr>
          <w:sz w:val="28"/>
          <w:szCs w:val="28"/>
        </w:rPr>
        <w:t>Project Objective</w:t>
      </w:r>
    </w:p>
    <w:p w14:paraId="46AAEEFB" w14:textId="77777777" w:rsidR="00A259CA" w:rsidRDefault="00A259CA" w:rsidP="005140CB">
      <w:pPr>
        <w:pStyle w:val="NoSpacing"/>
      </w:pPr>
    </w:p>
    <w:p w14:paraId="1D1AB667" w14:textId="54E533E1" w:rsidR="00A259CA" w:rsidRPr="00172892" w:rsidRDefault="00A259CA" w:rsidP="005140CB">
      <w:pPr>
        <w:pStyle w:val="NoSpacing"/>
        <w:rPr>
          <w:rFonts w:asciiTheme="majorHAnsi" w:hAnsiTheme="majorHAnsi" w:cs="Times New Roman (Body CS)"/>
          <w:color w:val="4472C4" w:themeColor="accent1"/>
          <w:spacing w:val="15"/>
          <w:sz w:val="28"/>
          <w:szCs w:val="28"/>
        </w:rPr>
      </w:pPr>
      <w:r w:rsidRPr="00172892">
        <w:rPr>
          <w:rFonts w:asciiTheme="majorHAnsi" w:hAnsiTheme="majorHAnsi" w:cs="Times New Roman (Body CS)"/>
          <w:color w:val="4472C4" w:themeColor="accent1"/>
          <w:spacing w:val="15"/>
          <w:sz w:val="28"/>
          <w:szCs w:val="28"/>
        </w:rPr>
        <w:t xml:space="preserve">As mentioned in problem statement, need to develop application which will avail easy access and </w:t>
      </w:r>
      <w:r w:rsidR="0075504A" w:rsidRPr="00172892">
        <w:rPr>
          <w:rFonts w:asciiTheme="majorHAnsi" w:hAnsiTheme="majorHAnsi" w:cs="Times New Roman (Body CS)"/>
          <w:color w:val="4472C4" w:themeColor="accent1"/>
          <w:spacing w:val="15"/>
          <w:sz w:val="28"/>
          <w:szCs w:val="28"/>
        </w:rPr>
        <w:t xml:space="preserve">retrieval of required data along with filters. Motive of application should give readable presentation of time log details with necessary fields for group of employees or individual employees. </w:t>
      </w:r>
    </w:p>
    <w:p w14:paraId="2D3D7FC7" w14:textId="77777777" w:rsidR="00172892" w:rsidRDefault="00172892" w:rsidP="005140CB">
      <w:pPr>
        <w:pStyle w:val="NoSpacing"/>
        <w:rPr>
          <w:rFonts w:asciiTheme="majorHAnsi" w:hAnsiTheme="majorHAnsi" w:cs="Times New Roman (Body CS)"/>
          <w:color w:val="4472C4" w:themeColor="accent1"/>
          <w:spacing w:val="15"/>
          <w:sz w:val="22"/>
          <w:szCs w:val="22"/>
        </w:rPr>
      </w:pPr>
    </w:p>
    <w:p w14:paraId="77E1CE2A" w14:textId="77777777" w:rsidR="00172892" w:rsidRPr="00172892" w:rsidRDefault="00172892" w:rsidP="005140CB">
      <w:pPr>
        <w:pStyle w:val="NoSpacing"/>
        <w:rPr>
          <w:rFonts w:asciiTheme="majorHAnsi" w:hAnsiTheme="majorHAnsi" w:cs="Times New Roman (Body CS)"/>
          <w:color w:val="4472C4" w:themeColor="accent1"/>
          <w:spacing w:val="15"/>
          <w:sz w:val="22"/>
          <w:szCs w:val="22"/>
        </w:rPr>
      </w:pPr>
    </w:p>
    <w:p w14:paraId="134A0CB3" w14:textId="77777777" w:rsidR="001273C1" w:rsidRPr="005140CB" w:rsidRDefault="00000000" w:rsidP="005140CB">
      <w:pPr>
        <w:pStyle w:val="Heading1"/>
      </w:pPr>
      <w:sdt>
        <w:sdtPr>
          <w:alias w:val="Overview:"/>
          <w:tag w:val="Overview:"/>
          <w:id w:val="-1324508684"/>
          <w:placeholder>
            <w:docPart w:val="92D4D7FE08DD455585167ACBEBABADFC"/>
          </w:placeholder>
          <w:temporary/>
          <w:showingPlcHdr/>
          <w15:appearance w15:val="hidden"/>
        </w:sdtPr>
        <w:sdtContent>
          <w:r w:rsidR="00386778" w:rsidRPr="00172892">
            <w:rPr>
              <w:sz w:val="28"/>
              <w:szCs w:val="28"/>
            </w:rPr>
            <w:t>Overview</w:t>
          </w:r>
        </w:sdtContent>
      </w:sdt>
    </w:p>
    <w:p w14:paraId="5B7B3085" w14:textId="77777777" w:rsidR="0075504A" w:rsidRDefault="0075504A">
      <w:pPr>
        <w:pStyle w:val="Heading2"/>
      </w:pPr>
    </w:p>
    <w:p w14:paraId="6BE23089" w14:textId="3A67EF27" w:rsidR="0075504A" w:rsidRPr="00172892" w:rsidRDefault="0075504A" w:rsidP="0075504A">
      <w:pPr>
        <w:pStyle w:val="Heading2"/>
        <w:numPr>
          <w:ilvl w:val="0"/>
          <w:numId w:val="14"/>
        </w:numPr>
        <w:rPr>
          <w:sz w:val="28"/>
          <w:szCs w:val="28"/>
        </w:rPr>
      </w:pPr>
      <w:r w:rsidRPr="00172892">
        <w:rPr>
          <w:sz w:val="28"/>
          <w:szCs w:val="28"/>
        </w:rPr>
        <w:t>Data can be generated from system/time log portal to an excel sheet. Excel sheet will be uploaded through application. (</w:t>
      </w:r>
      <w:proofErr w:type="gramStart"/>
      <w:r w:rsidRPr="00172892">
        <w:rPr>
          <w:sz w:val="28"/>
          <w:szCs w:val="28"/>
        </w:rPr>
        <w:t>upload</w:t>
      </w:r>
      <w:proofErr w:type="gramEnd"/>
      <w:r w:rsidRPr="00172892">
        <w:rPr>
          <w:sz w:val="28"/>
          <w:szCs w:val="28"/>
        </w:rPr>
        <w:t xml:space="preserve"> functionality will have limited access.)</w:t>
      </w:r>
    </w:p>
    <w:p w14:paraId="0A750742" w14:textId="37DEC967" w:rsidR="0075504A" w:rsidRPr="00172892" w:rsidRDefault="0075504A" w:rsidP="0075504A">
      <w:pPr>
        <w:pStyle w:val="ListParagraph"/>
        <w:numPr>
          <w:ilvl w:val="0"/>
          <w:numId w:val="14"/>
        </w:numPr>
        <w:rPr>
          <w:rFonts w:asciiTheme="majorHAnsi" w:hAnsiTheme="majorHAnsi" w:cs="Times New Roman (Body CS)"/>
          <w:color w:val="4472C4" w:themeColor="accent1"/>
          <w:spacing w:val="15"/>
          <w:sz w:val="28"/>
          <w:szCs w:val="28"/>
        </w:rPr>
      </w:pPr>
      <w:r w:rsidRPr="00172892">
        <w:rPr>
          <w:rFonts w:asciiTheme="majorHAnsi" w:hAnsiTheme="majorHAnsi" w:cs="Times New Roman (Body CS)"/>
          <w:color w:val="4472C4" w:themeColor="accent1"/>
          <w:spacing w:val="15"/>
          <w:sz w:val="28"/>
          <w:szCs w:val="28"/>
        </w:rPr>
        <w:t xml:space="preserve">Display group of employee data with search criteria like Project name, From and to </w:t>
      </w:r>
      <w:r w:rsidR="00172892" w:rsidRPr="00172892">
        <w:rPr>
          <w:rFonts w:asciiTheme="majorHAnsi" w:hAnsiTheme="majorHAnsi" w:cs="Times New Roman (Body CS)"/>
          <w:color w:val="4472C4" w:themeColor="accent1"/>
          <w:spacing w:val="15"/>
          <w:sz w:val="28"/>
          <w:szCs w:val="28"/>
        </w:rPr>
        <w:t>date, Employee</w:t>
      </w:r>
      <w:r w:rsidRPr="00172892">
        <w:rPr>
          <w:rFonts w:asciiTheme="majorHAnsi" w:hAnsiTheme="majorHAnsi" w:cs="Times New Roman (Body CS)"/>
          <w:color w:val="4472C4" w:themeColor="accent1"/>
          <w:spacing w:val="15"/>
          <w:sz w:val="28"/>
          <w:szCs w:val="28"/>
        </w:rPr>
        <w:t xml:space="preserve"> name.</w:t>
      </w:r>
    </w:p>
    <w:p w14:paraId="6DD5D244" w14:textId="350F07A7" w:rsidR="0075504A" w:rsidRPr="00172892" w:rsidRDefault="0075504A" w:rsidP="0075504A">
      <w:pPr>
        <w:pStyle w:val="ListParagraph"/>
        <w:rPr>
          <w:rFonts w:asciiTheme="majorHAnsi" w:hAnsiTheme="majorHAnsi" w:cs="Times New Roman (Body CS)"/>
          <w:color w:val="4472C4" w:themeColor="accent1"/>
          <w:spacing w:val="15"/>
          <w:sz w:val="28"/>
          <w:szCs w:val="28"/>
        </w:rPr>
      </w:pPr>
      <w:r w:rsidRPr="00172892">
        <w:rPr>
          <w:rFonts w:asciiTheme="majorHAnsi" w:hAnsiTheme="majorHAnsi" w:cs="Times New Roman (Body CS)"/>
          <w:color w:val="4472C4" w:themeColor="accent1"/>
          <w:spacing w:val="15"/>
          <w:sz w:val="28"/>
          <w:szCs w:val="28"/>
        </w:rPr>
        <w:t>Avail multiple selection from drop down.</w:t>
      </w:r>
    </w:p>
    <w:p w14:paraId="08C59EFE" w14:textId="020A8108" w:rsidR="0075504A" w:rsidRPr="00172892" w:rsidRDefault="0075504A" w:rsidP="0075504A">
      <w:pPr>
        <w:pStyle w:val="ListParagraph"/>
        <w:numPr>
          <w:ilvl w:val="0"/>
          <w:numId w:val="14"/>
        </w:numPr>
        <w:rPr>
          <w:rFonts w:asciiTheme="majorHAnsi" w:hAnsiTheme="majorHAnsi" w:cs="Times New Roman (Body CS)"/>
          <w:color w:val="4472C4" w:themeColor="accent1"/>
          <w:spacing w:val="15"/>
          <w:sz w:val="28"/>
          <w:szCs w:val="28"/>
        </w:rPr>
      </w:pPr>
      <w:r w:rsidRPr="00172892">
        <w:rPr>
          <w:rFonts w:asciiTheme="majorHAnsi" w:hAnsiTheme="majorHAnsi" w:cs="Times New Roman (Body CS)"/>
          <w:color w:val="4472C4" w:themeColor="accent1"/>
          <w:spacing w:val="15"/>
          <w:sz w:val="28"/>
          <w:szCs w:val="28"/>
        </w:rPr>
        <w:lastRenderedPageBreak/>
        <w:t xml:space="preserve">Single record selection will navigate to UI where activity hours, leave count details will get </w:t>
      </w:r>
      <w:r w:rsidR="00172892" w:rsidRPr="00172892">
        <w:rPr>
          <w:rFonts w:asciiTheme="majorHAnsi" w:hAnsiTheme="majorHAnsi" w:cs="Times New Roman (Body CS)"/>
          <w:color w:val="4472C4" w:themeColor="accent1"/>
          <w:spacing w:val="15"/>
          <w:sz w:val="28"/>
          <w:szCs w:val="28"/>
        </w:rPr>
        <w:t>displayed.</w:t>
      </w:r>
    </w:p>
    <w:p w14:paraId="7B4042A8" w14:textId="1794F1A0" w:rsidR="00172892" w:rsidRPr="008F6A45" w:rsidRDefault="00172892" w:rsidP="0075504A">
      <w:pPr>
        <w:pStyle w:val="ListParagraph"/>
        <w:numPr>
          <w:ilvl w:val="0"/>
          <w:numId w:val="14"/>
        </w:numPr>
        <w:rPr>
          <w:rFonts w:asciiTheme="majorHAnsi" w:hAnsiTheme="majorHAnsi" w:cs="Times New Roman (Body CS)"/>
          <w:color w:val="4472C4" w:themeColor="accent1"/>
          <w:spacing w:val="15"/>
          <w:sz w:val="28"/>
          <w:szCs w:val="28"/>
        </w:rPr>
      </w:pPr>
      <w:r w:rsidRPr="008F6A45">
        <w:rPr>
          <w:rFonts w:asciiTheme="majorHAnsi" w:hAnsiTheme="majorHAnsi" w:cs="Times New Roman (Body CS)"/>
          <w:color w:val="4472C4" w:themeColor="accent1"/>
          <w:spacing w:val="15"/>
          <w:sz w:val="28"/>
          <w:szCs w:val="28"/>
        </w:rPr>
        <w:t xml:space="preserve">Display activity-based report. Filters like </w:t>
      </w:r>
    </w:p>
    <w:p w14:paraId="65EA2CE6" w14:textId="77777777" w:rsidR="00172892" w:rsidRPr="008F6A45" w:rsidRDefault="00172892" w:rsidP="00172892">
      <w:pPr>
        <w:pStyle w:val="ListParagraph"/>
        <w:numPr>
          <w:ilvl w:val="0"/>
          <w:numId w:val="15"/>
        </w:numPr>
        <w:rPr>
          <w:rFonts w:asciiTheme="majorHAnsi" w:hAnsiTheme="majorHAnsi" w:cs="Times New Roman (Body CS)"/>
          <w:color w:val="4472C4" w:themeColor="accent1"/>
          <w:spacing w:val="15"/>
          <w:sz w:val="28"/>
          <w:szCs w:val="28"/>
        </w:rPr>
      </w:pPr>
      <w:r w:rsidRPr="008F6A45">
        <w:rPr>
          <w:rFonts w:asciiTheme="majorHAnsi" w:hAnsiTheme="majorHAnsi" w:cs="Times New Roman (Body CS)"/>
          <w:color w:val="4472C4" w:themeColor="accent1"/>
          <w:spacing w:val="15"/>
          <w:sz w:val="28"/>
          <w:szCs w:val="28"/>
        </w:rPr>
        <w:t>activity name: Leave</w:t>
      </w:r>
    </w:p>
    <w:p w14:paraId="3CEB04FC" w14:textId="77777777" w:rsidR="00172892" w:rsidRPr="008F6A45" w:rsidRDefault="00172892" w:rsidP="00172892">
      <w:pPr>
        <w:pStyle w:val="ListParagraph"/>
        <w:numPr>
          <w:ilvl w:val="0"/>
          <w:numId w:val="15"/>
        </w:numPr>
        <w:rPr>
          <w:rFonts w:asciiTheme="majorHAnsi" w:hAnsiTheme="majorHAnsi" w:cs="Times New Roman (Body CS)"/>
          <w:color w:val="4472C4" w:themeColor="accent1"/>
          <w:spacing w:val="15"/>
          <w:sz w:val="28"/>
          <w:szCs w:val="28"/>
        </w:rPr>
      </w:pPr>
      <w:r w:rsidRPr="008F6A45">
        <w:rPr>
          <w:rFonts w:asciiTheme="majorHAnsi" w:hAnsiTheme="majorHAnsi" w:cs="Times New Roman (Body CS)"/>
          <w:color w:val="4472C4" w:themeColor="accent1"/>
          <w:spacing w:val="15"/>
          <w:sz w:val="28"/>
          <w:szCs w:val="28"/>
        </w:rPr>
        <w:t>from and to date: 19 February 2014</w:t>
      </w:r>
    </w:p>
    <w:p w14:paraId="4EB7CB42" w14:textId="6F6057D0" w:rsidR="00172892" w:rsidRPr="008F6A45" w:rsidRDefault="00172892" w:rsidP="00172892">
      <w:pPr>
        <w:pStyle w:val="ListParagraph"/>
        <w:numPr>
          <w:ilvl w:val="0"/>
          <w:numId w:val="15"/>
        </w:numPr>
        <w:rPr>
          <w:rFonts w:asciiTheme="majorHAnsi" w:hAnsiTheme="majorHAnsi" w:cs="Times New Roman (Body CS)"/>
          <w:color w:val="4472C4" w:themeColor="accent1"/>
          <w:spacing w:val="15"/>
          <w:sz w:val="28"/>
          <w:szCs w:val="28"/>
        </w:rPr>
      </w:pPr>
      <w:r w:rsidRPr="008F6A45">
        <w:rPr>
          <w:rFonts w:asciiTheme="majorHAnsi" w:hAnsiTheme="majorHAnsi" w:cs="Times New Roman (Body CS)"/>
          <w:color w:val="4472C4" w:themeColor="accent1"/>
          <w:spacing w:val="15"/>
          <w:sz w:val="28"/>
          <w:szCs w:val="28"/>
        </w:rPr>
        <w:t>click search and display no of employees on leave on that day.</w:t>
      </w:r>
    </w:p>
    <w:p w14:paraId="5B1DA365" w14:textId="305FAC8F" w:rsidR="00172892" w:rsidRPr="008F6A45" w:rsidRDefault="00172892" w:rsidP="00172892">
      <w:pPr>
        <w:pStyle w:val="ListParagraph"/>
        <w:numPr>
          <w:ilvl w:val="0"/>
          <w:numId w:val="14"/>
        </w:numPr>
        <w:rPr>
          <w:rFonts w:asciiTheme="majorHAnsi" w:hAnsiTheme="majorHAnsi" w:cs="Times New Roman (Body CS)"/>
          <w:color w:val="4472C4" w:themeColor="accent1"/>
          <w:spacing w:val="15"/>
          <w:sz w:val="28"/>
          <w:szCs w:val="28"/>
        </w:rPr>
      </w:pPr>
      <w:r w:rsidRPr="008F6A45">
        <w:rPr>
          <w:rFonts w:asciiTheme="majorHAnsi" w:hAnsiTheme="majorHAnsi" w:cs="Times New Roman (Body CS)"/>
          <w:color w:val="4472C4" w:themeColor="accent1"/>
          <w:spacing w:val="15"/>
          <w:sz w:val="28"/>
          <w:szCs w:val="28"/>
        </w:rPr>
        <w:t>Display chart for activity hours/ days</w:t>
      </w:r>
    </w:p>
    <w:sectPr w:rsidR="00172892" w:rsidRPr="008F6A45" w:rsidSect="005140CB">
      <w:footerReference w:type="default" r:id="rId7"/>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4BBCB" w14:textId="77777777" w:rsidR="00E64857" w:rsidRDefault="00E64857">
      <w:pPr>
        <w:spacing w:after="0" w:line="240" w:lineRule="auto"/>
      </w:pPr>
      <w:r>
        <w:separator/>
      </w:r>
    </w:p>
  </w:endnote>
  <w:endnote w:type="continuationSeparator" w:id="0">
    <w:p w14:paraId="33387BEB" w14:textId="77777777" w:rsidR="00E64857" w:rsidRDefault="00E64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BF3F"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F66BD" w14:textId="77777777" w:rsidR="00E64857" w:rsidRDefault="00E64857">
      <w:pPr>
        <w:spacing w:after="0" w:line="240" w:lineRule="auto"/>
      </w:pPr>
      <w:r>
        <w:separator/>
      </w:r>
    </w:p>
  </w:footnote>
  <w:footnote w:type="continuationSeparator" w:id="0">
    <w:p w14:paraId="1B03ACBF" w14:textId="77777777" w:rsidR="00E64857" w:rsidRDefault="00E64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AD04771"/>
    <w:multiLevelType w:val="hybridMultilevel"/>
    <w:tmpl w:val="02A0F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2" w15:restartNumberingAfterBreak="0">
    <w:nsid w:val="7EBE0898"/>
    <w:multiLevelType w:val="hybridMultilevel"/>
    <w:tmpl w:val="CF92B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83535680">
    <w:abstractNumId w:val="9"/>
  </w:num>
  <w:num w:numId="2" w16cid:durableId="330572392">
    <w:abstractNumId w:val="11"/>
  </w:num>
  <w:num w:numId="3" w16cid:durableId="86969968">
    <w:abstractNumId w:val="11"/>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6449346">
    <w:abstractNumId w:val="10"/>
  </w:num>
  <w:num w:numId="15" w16cid:durableId="14576796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CA"/>
    <w:rsid w:val="00017EFD"/>
    <w:rsid w:val="000322BF"/>
    <w:rsid w:val="000A562D"/>
    <w:rsid w:val="000B112D"/>
    <w:rsid w:val="000C6A97"/>
    <w:rsid w:val="000E697B"/>
    <w:rsid w:val="00101993"/>
    <w:rsid w:val="00117948"/>
    <w:rsid w:val="001238BC"/>
    <w:rsid w:val="001273C1"/>
    <w:rsid w:val="00172892"/>
    <w:rsid w:val="001825FE"/>
    <w:rsid w:val="001E2472"/>
    <w:rsid w:val="002129B0"/>
    <w:rsid w:val="0028543A"/>
    <w:rsid w:val="00295C0C"/>
    <w:rsid w:val="002A04F7"/>
    <w:rsid w:val="002E52EE"/>
    <w:rsid w:val="003262F3"/>
    <w:rsid w:val="00346FDE"/>
    <w:rsid w:val="00386778"/>
    <w:rsid w:val="003C0DAF"/>
    <w:rsid w:val="003E0898"/>
    <w:rsid w:val="00403116"/>
    <w:rsid w:val="004079F8"/>
    <w:rsid w:val="00410067"/>
    <w:rsid w:val="0046523A"/>
    <w:rsid w:val="004661BE"/>
    <w:rsid w:val="004A4B64"/>
    <w:rsid w:val="004B5850"/>
    <w:rsid w:val="004B6087"/>
    <w:rsid w:val="004E5035"/>
    <w:rsid w:val="004F5C8E"/>
    <w:rsid w:val="005140CB"/>
    <w:rsid w:val="00517215"/>
    <w:rsid w:val="00545041"/>
    <w:rsid w:val="00561521"/>
    <w:rsid w:val="00590B0E"/>
    <w:rsid w:val="005D1F41"/>
    <w:rsid w:val="005E039D"/>
    <w:rsid w:val="006453D3"/>
    <w:rsid w:val="0068698F"/>
    <w:rsid w:val="006C5ECB"/>
    <w:rsid w:val="0071603F"/>
    <w:rsid w:val="00741991"/>
    <w:rsid w:val="0075504A"/>
    <w:rsid w:val="0076017A"/>
    <w:rsid w:val="007A6C69"/>
    <w:rsid w:val="007C13B2"/>
    <w:rsid w:val="007C7858"/>
    <w:rsid w:val="00805667"/>
    <w:rsid w:val="008125B2"/>
    <w:rsid w:val="0085761F"/>
    <w:rsid w:val="0088175F"/>
    <w:rsid w:val="008961F2"/>
    <w:rsid w:val="0089777F"/>
    <w:rsid w:val="008C2860"/>
    <w:rsid w:val="008F0570"/>
    <w:rsid w:val="008F0E66"/>
    <w:rsid w:val="008F4E62"/>
    <w:rsid w:val="008F6A45"/>
    <w:rsid w:val="00920712"/>
    <w:rsid w:val="00931827"/>
    <w:rsid w:val="0095165A"/>
    <w:rsid w:val="00987BCC"/>
    <w:rsid w:val="009A3E0F"/>
    <w:rsid w:val="009B5D53"/>
    <w:rsid w:val="009B77E5"/>
    <w:rsid w:val="009D403F"/>
    <w:rsid w:val="009E07E5"/>
    <w:rsid w:val="00A010ED"/>
    <w:rsid w:val="00A259CA"/>
    <w:rsid w:val="00A54BD5"/>
    <w:rsid w:val="00A618AB"/>
    <w:rsid w:val="00A97CC8"/>
    <w:rsid w:val="00AA4E06"/>
    <w:rsid w:val="00AA528E"/>
    <w:rsid w:val="00AB131D"/>
    <w:rsid w:val="00AF452C"/>
    <w:rsid w:val="00B0209E"/>
    <w:rsid w:val="00B13AE2"/>
    <w:rsid w:val="00BC617C"/>
    <w:rsid w:val="00BE3CD6"/>
    <w:rsid w:val="00BF78FF"/>
    <w:rsid w:val="00C023DE"/>
    <w:rsid w:val="00C16778"/>
    <w:rsid w:val="00C27980"/>
    <w:rsid w:val="00C7764C"/>
    <w:rsid w:val="00CC4E29"/>
    <w:rsid w:val="00CC612B"/>
    <w:rsid w:val="00D16EFA"/>
    <w:rsid w:val="00D31D4F"/>
    <w:rsid w:val="00D65CCD"/>
    <w:rsid w:val="00DA7021"/>
    <w:rsid w:val="00DD3056"/>
    <w:rsid w:val="00E0401F"/>
    <w:rsid w:val="00E64857"/>
    <w:rsid w:val="00EA06FB"/>
    <w:rsid w:val="00F23ED1"/>
    <w:rsid w:val="00F42EAE"/>
    <w:rsid w:val="00F46710"/>
    <w:rsid w:val="00F535B0"/>
    <w:rsid w:val="00F7501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7CA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1320829\AppData\Local\Microsoft\Office\16.0\DTS\en-US%7b622FF36C-FEDC-48F7-BD33-BBA4DA306D69%7d\%7bBB7A3DFE-B520-4DC1-B84B-87A97CE469A7%7dtf0291189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D4D7FE08DD455585167ACBEBABADFC"/>
        <w:category>
          <w:name w:val="General"/>
          <w:gallery w:val="placeholder"/>
        </w:category>
        <w:types>
          <w:type w:val="bbPlcHdr"/>
        </w:types>
        <w:behaviors>
          <w:behavior w:val="content"/>
        </w:behaviors>
        <w:guid w:val="{B769D47A-B514-46E3-824B-691220F6B3E6}"/>
      </w:docPartPr>
      <w:docPartBody>
        <w:p w:rsidR="00000000" w:rsidRDefault="00000000">
          <w:pPr>
            <w:pStyle w:val="92D4D7FE08DD455585167ACBEBABADFC"/>
          </w:pPr>
          <w:r w:rsidRPr="005140CB">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82"/>
    <w:rsid w:val="00886082"/>
    <w:rsid w:val="00D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spacing w:before="200" w:after="0" w:line="276" w:lineRule="auto"/>
      <w:outlineLvl w:val="1"/>
    </w:pPr>
    <w:rPr>
      <w:rFonts w:asciiTheme="majorHAnsi" w:hAnsiTheme="majorHAnsi" w:cs="Times New Roman (Body CS)"/>
      <w:color w:val="4472C4" w:themeColor="accent1"/>
      <w:spacing w:val="15"/>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87AA6D7F314BEF90422D9D051C41EF">
    <w:name w:val="2387AA6D7F314BEF90422D9D051C41EF"/>
  </w:style>
  <w:style w:type="paragraph" w:customStyle="1" w:styleId="3C621FBA9AE44E518CD7C73A4AA4BB34">
    <w:name w:val="3C621FBA9AE44E518CD7C73A4AA4BB34"/>
  </w:style>
  <w:style w:type="character" w:customStyle="1" w:styleId="Heading2Char">
    <w:name w:val="Heading 2 Char"/>
    <w:basedOn w:val="DefaultParagraphFont"/>
    <w:link w:val="Heading2"/>
    <w:uiPriority w:val="9"/>
    <w:rPr>
      <w:rFonts w:asciiTheme="majorHAnsi" w:hAnsiTheme="majorHAnsi" w:cs="Times New Roman (Body CS)"/>
      <w:color w:val="4472C4" w:themeColor="accent1"/>
      <w:spacing w:val="15"/>
      <w:kern w:val="0"/>
      <w:lang w:eastAsia="ja-JP"/>
      <w14:ligatures w14:val="none"/>
    </w:rPr>
  </w:style>
  <w:style w:type="paragraph" w:customStyle="1" w:styleId="329956F053AD4CF98D0565784A02750F">
    <w:name w:val="329956F053AD4CF98D0565784A02750F"/>
  </w:style>
  <w:style w:type="paragraph" w:customStyle="1" w:styleId="B871C616B4A542A5AAD78B9C5699CD6A">
    <w:name w:val="B871C616B4A542A5AAD78B9C5699CD6A"/>
  </w:style>
  <w:style w:type="paragraph" w:customStyle="1" w:styleId="TipText">
    <w:name w:val="Tip Text"/>
    <w:basedOn w:val="Normal"/>
    <w:uiPriority w:val="99"/>
    <w:pPr>
      <w:spacing w:before="200" w:line="264" w:lineRule="auto"/>
      <w:ind w:right="576"/>
    </w:pPr>
    <w:rPr>
      <w:i/>
      <w:iCs/>
      <w:color w:val="4472C4" w:themeColor="accent1"/>
      <w:kern w:val="0"/>
      <w:sz w:val="16"/>
      <w:szCs w:val="16"/>
      <w:lang w:eastAsia="ja-JP"/>
      <w14:ligatures w14:val="none"/>
    </w:rPr>
  </w:style>
  <w:style w:type="paragraph" w:customStyle="1" w:styleId="868CBD34D9E34CAE876A61ABE82CFBD7">
    <w:name w:val="868CBD34D9E34CAE876A61ABE82CFBD7"/>
  </w:style>
  <w:style w:type="paragraph" w:customStyle="1" w:styleId="EB6F469D55F8407CA58E9E900ED3513E">
    <w:name w:val="EB6F469D55F8407CA58E9E900ED3513E"/>
  </w:style>
  <w:style w:type="paragraph" w:customStyle="1" w:styleId="92D4D7FE08DD455585167ACBEBABADFC">
    <w:name w:val="92D4D7FE08DD455585167ACBEBABADFC"/>
  </w:style>
  <w:style w:type="paragraph" w:customStyle="1" w:styleId="00065B010DB043C89F21B3D1C31EF364">
    <w:name w:val="00065B010DB043C89F21B3D1C31EF364"/>
  </w:style>
  <w:style w:type="paragraph" w:customStyle="1" w:styleId="6ABC43FAA1E24FDA9621024DE217B77B">
    <w:name w:val="6ABC43FAA1E24FDA9621024DE217B77B"/>
  </w:style>
  <w:style w:type="paragraph" w:customStyle="1" w:styleId="C1997F13EE3A43AE99D6B6F0B24AEB43">
    <w:name w:val="C1997F13EE3A43AE99D6B6F0B24AEB43"/>
  </w:style>
  <w:style w:type="paragraph" w:customStyle="1" w:styleId="E47680570DEE483C984C944850CAF962">
    <w:name w:val="E47680570DEE483C984C944850CAF962"/>
  </w:style>
  <w:style w:type="paragraph" w:customStyle="1" w:styleId="946A3E74F39C4DDD92F0294CFDE27EEA">
    <w:name w:val="946A3E74F39C4DDD92F0294CFDE27EEA"/>
  </w:style>
  <w:style w:type="paragraph" w:customStyle="1" w:styleId="E917D3B83F2846458D948FC0D3D0E40B">
    <w:name w:val="E917D3B83F2846458D948FC0D3D0E40B"/>
  </w:style>
  <w:style w:type="paragraph" w:customStyle="1" w:styleId="2EE87AEDAE0E4D68AE30498B983A680F">
    <w:name w:val="2EE87AEDAE0E4D68AE30498B983A680F"/>
  </w:style>
  <w:style w:type="paragraph" w:customStyle="1" w:styleId="E14F5B1B0F5A45AA8263ED74208F3E4C">
    <w:name w:val="E14F5B1B0F5A45AA8263ED74208F3E4C"/>
  </w:style>
  <w:style w:type="paragraph" w:customStyle="1" w:styleId="2E8A110DC8424A79882DCBF7836CF2FC">
    <w:name w:val="2E8A110DC8424A79882DCBF7836CF2FC"/>
  </w:style>
  <w:style w:type="paragraph" w:customStyle="1" w:styleId="93D78E92D01746078E76047B06F41857">
    <w:name w:val="93D78E92D01746078E76047B06F41857"/>
  </w:style>
  <w:style w:type="paragraph" w:customStyle="1" w:styleId="F1E1621EB90847A5A818AB79082A8776">
    <w:name w:val="F1E1621EB90847A5A818AB79082A8776"/>
  </w:style>
  <w:style w:type="paragraph" w:customStyle="1" w:styleId="E6F0D7EAFD014529AADD30B9CB641628">
    <w:name w:val="E6F0D7EAFD014529AADD30B9CB641628"/>
  </w:style>
  <w:style w:type="paragraph" w:customStyle="1" w:styleId="C4668BFB986F434E8B30FE669380BB9D">
    <w:name w:val="C4668BFB986F434E8B30FE669380BB9D"/>
  </w:style>
  <w:style w:type="paragraph" w:customStyle="1" w:styleId="B8D20D65B98D4541A620B04F60AA7EA6">
    <w:name w:val="B8D20D65B98D4541A620B04F60AA7EA6"/>
  </w:style>
  <w:style w:type="paragraph" w:customStyle="1" w:styleId="C4675C4DC65447D39B54857BE694913A">
    <w:name w:val="C4675C4DC65447D39B54857BE694913A"/>
  </w:style>
  <w:style w:type="paragraph" w:customStyle="1" w:styleId="28451970A22C46D588549A7F6CD0590D">
    <w:name w:val="28451970A22C46D588549A7F6CD0590D"/>
  </w:style>
  <w:style w:type="paragraph" w:customStyle="1" w:styleId="C7B690D0E27544ED9A58540EC4642FE0">
    <w:name w:val="C7B690D0E27544ED9A58540EC4642FE0"/>
  </w:style>
  <w:style w:type="paragraph" w:customStyle="1" w:styleId="A6A07B71B59D43409BB2480408E59EB4">
    <w:name w:val="A6A07B71B59D43409BB2480408E59EB4"/>
  </w:style>
  <w:style w:type="paragraph" w:customStyle="1" w:styleId="45580000BB4B4D1CB51E43A6E0071DBB">
    <w:name w:val="45580000BB4B4D1CB51E43A6E0071DBB"/>
  </w:style>
  <w:style w:type="paragraph" w:customStyle="1" w:styleId="036C734C79AB46C0A720B36F815AF86C">
    <w:name w:val="036C734C79AB46C0A720B36F815AF86C"/>
  </w:style>
  <w:style w:type="paragraph" w:customStyle="1" w:styleId="AE949FEB4D1A452088EDC87FEC256818">
    <w:name w:val="AE949FEB4D1A452088EDC87FEC256818"/>
  </w:style>
  <w:style w:type="paragraph" w:customStyle="1" w:styleId="655211B4215245C5AB67980E35F42DE2">
    <w:name w:val="655211B4215245C5AB67980E35F42DE2"/>
  </w:style>
  <w:style w:type="paragraph" w:customStyle="1" w:styleId="0019B376B44C4E0FAE1F68E8E1A17561">
    <w:name w:val="0019B376B44C4E0FAE1F68E8E1A17561"/>
  </w:style>
  <w:style w:type="paragraph" w:customStyle="1" w:styleId="CBD94D5246114ED18AA70017F4AC4E6A">
    <w:name w:val="CBD94D5246114ED18AA70017F4AC4E6A"/>
  </w:style>
  <w:style w:type="paragraph" w:customStyle="1" w:styleId="80C6656B74D14392AD8036C37FCF3ED7">
    <w:name w:val="80C6656B74D14392AD8036C37FCF3ED7"/>
  </w:style>
  <w:style w:type="paragraph" w:customStyle="1" w:styleId="E7A78E3320004F9C89FB3BF6B7D080F6">
    <w:name w:val="E7A78E3320004F9C89FB3BF6B7D080F6"/>
  </w:style>
  <w:style w:type="paragraph" w:customStyle="1" w:styleId="FB5D2992506E4BD988B7A00318485BD4">
    <w:name w:val="FB5D2992506E4BD988B7A00318485BD4"/>
  </w:style>
  <w:style w:type="paragraph" w:customStyle="1" w:styleId="9BDBB7D50E4D4FC796FEFA3F7ED38D11">
    <w:name w:val="9BDBB7D50E4D4FC796FEFA3F7ED38D11"/>
  </w:style>
  <w:style w:type="paragraph" w:customStyle="1" w:styleId="E4F493F6666D421DA5B108E4F52C3A88">
    <w:name w:val="E4F493F6666D421DA5B108E4F52C3A88"/>
  </w:style>
  <w:style w:type="paragraph" w:customStyle="1" w:styleId="2D4A46543C3E49C3A29F4103C71DF0BA">
    <w:name w:val="2D4A46543C3E49C3A29F4103C71DF0BA"/>
  </w:style>
  <w:style w:type="paragraph" w:customStyle="1" w:styleId="8C0E149F5B954AEDA1EFA95F914BACB0">
    <w:name w:val="8C0E149F5B954AEDA1EFA95F914BACB0"/>
  </w:style>
  <w:style w:type="paragraph" w:customStyle="1" w:styleId="7A54CEA7188E46B1AF5F16B76977AC70">
    <w:name w:val="7A54CEA7188E46B1AF5F16B76977AC70"/>
  </w:style>
  <w:style w:type="paragraph" w:customStyle="1" w:styleId="63D2B721796346A18E3F3E9299D0F249">
    <w:name w:val="63D2B721796346A18E3F3E9299D0F249"/>
  </w:style>
  <w:style w:type="paragraph" w:customStyle="1" w:styleId="926B994C288444FC8540AACBCF049439">
    <w:name w:val="926B994C288444FC8540AACBCF049439"/>
  </w:style>
  <w:style w:type="paragraph" w:customStyle="1" w:styleId="1707BCD58D194CBE9DA27F2C4F0F5D84">
    <w:name w:val="1707BCD58D194CBE9DA27F2C4F0F5D84"/>
  </w:style>
  <w:style w:type="paragraph" w:customStyle="1" w:styleId="F21EA019354C4B9481D740D995B7693F">
    <w:name w:val="F21EA019354C4B9481D740D995B7693F"/>
  </w:style>
  <w:style w:type="paragraph" w:customStyle="1" w:styleId="CBE85603E7234A15913A8FF1DCB4D841">
    <w:name w:val="CBE85603E7234A15913A8FF1DCB4D841"/>
  </w:style>
  <w:style w:type="paragraph" w:customStyle="1" w:styleId="96751E211EF64859B5B45282B8A41FDC">
    <w:name w:val="96751E211EF64859B5B45282B8A41FDC"/>
  </w:style>
  <w:style w:type="paragraph" w:customStyle="1" w:styleId="EAB8CD1C4C8A48A59797CECCF441A0BB">
    <w:name w:val="EAB8CD1C4C8A48A59797CECCF441A0BB"/>
  </w:style>
  <w:style w:type="paragraph" w:customStyle="1" w:styleId="63FF39BDFEC346DC98D5F4B4D17A6D88">
    <w:name w:val="63FF39BDFEC346DC98D5F4B4D17A6D88"/>
  </w:style>
  <w:style w:type="paragraph" w:customStyle="1" w:styleId="20EF7ECBF8184C0ABA295AF8ECAB0CA7">
    <w:name w:val="20EF7ECBF8184C0ABA295AF8ECAB0CA7"/>
  </w:style>
  <w:style w:type="paragraph" w:customStyle="1" w:styleId="1A33F79279344C3980ADB0A469E11D6B">
    <w:name w:val="1A33F79279344C3980ADB0A469E11D6B"/>
  </w:style>
  <w:style w:type="paragraph" w:customStyle="1" w:styleId="F9F7D886F8DB48449E3DC49B0AC9C1A6">
    <w:name w:val="F9F7D886F8DB48449E3DC49B0AC9C1A6"/>
  </w:style>
  <w:style w:type="paragraph" w:customStyle="1" w:styleId="902A6FD506EA4A899BE10D9C15440940">
    <w:name w:val="902A6FD506EA4A899BE10D9C15440940"/>
  </w:style>
  <w:style w:type="paragraph" w:customStyle="1" w:styleId="9E781134EA4F4266B87C57F9632742D3">
    <w:name w:val="9E781134EA4F4266B87C57F9632742D3"/>
  </w:style>
  <w:style w:type="paragraph" w:customStyle="1" w:styleId="5A0C44E3B49B4081BB73CEAC075A35C6">
    <w:name w:val="5A0C44E3B49B4081BB73CEAC075A35C6"/>
  </w:style>
  <w:style w:type="paragraph" w:customStyle="1" w:styleId="B565702964F842CEADD4EB717E471937">
    <w:name w:val="B565702964F842CEADD4EB717E471937"/>
  </w:style>
  <w:style w:type="paragraph" w:customStyle="1" w:styleId="F982C8C97FBE402887D28C03C4DF9EE2">
    <w:name w:val="F982C8C97FBE402887D28C03C4DF9EE2"/>
  </w:style>
  <w:style w:type="paragraph" w:customStyle="1" w:styleId="F81E5886FD254548ACD426BA7FBEF987">
    <w:name w:val="F81E5886FD254548ACD426BA7FBEF987"/>
  </w:style>
  <w:style w:type="paragraph" w:customStyle="1" w:styleId="528BC0198D2348E7B3D1295CD829F7A4">
    <w:name w:val="528BC0198D2348E7B3D1295CD829F7A4"/>
  </w:style>
  <w:style w:type="paragraph" w:customStyle="1" w:styleId="075C3E0F524E4DE4B9D10731E8812C68">
    <w:name w:val="075C3E0F524E4DE4B9D10731E8812C68"/>
  </w:style>
  <w:style w:type="paragraph" w:customStyle="1" w:styleId="75E2260C1B804934B92F1CAF8BD993BC">
    <w:name w:val="75E2260C1B804934B92F1CAF8BD993BC"/>
  </w:style>
  <w:style w:type="paragraph" w:customStyle="1" w:styleId="B32763A0AA724871B893DB088896224D">
    <w:name w:val="B32763A0AA724871B893DB088896224D"/>
  </w:style>
  <w:style w:type="paragraph" w:customStyle="1" w:styleId="D91FEAE9A1EA4E1FA9CF613252798007">
    <w:name w:val="D91FEAE9A1EA4E1FA9CF613252798007"/>
  </w:style>
  <w:style w:type="paragraph" w:customStyle="1" w:styleId="9B28C6E6D5874528B89C186BFFB3BFE3">
    <w:name w:val="9B28C6E6D5874528B89C186BFFB3BFE3"/>
  </w:style>
  <w:style w:type="paragraph" w:customStyle="1" w:styleId="997844A64E9A46D0B571A2CD61FE4C20">
    <w:name w:val="997844A64E9A46D0B571A2CD61FE4C20"/>
  </w:style>
  <w:style w:type="paragraph" w:customStyle="1" w:styleId="B3D1742911A74C2EA80C957F5915BFDB">
    <w:name w:val="B3D1742911A74C2EA80C957F5915BFDB"/>
  </w:style>
  <w:style w:type="paragraph" w:customStyle="1" w:styleId="8F290862A53D4C87A3BBD1EAABB5191E">
    <w:name w:val="8F290862A53D4C87A3BBD1EAABB5191E"/>
  </w:style>
  <w:style w:type="paragraph" w:customStyle="1" w:styleId="10B5E00EC53E4D5A95B207C231D7F223">
    <w:name w:val="10B5E00EC53E4D5A95B207C231D7F223"/>
  </w:style>
  <w:style w:type="paragraph" w:customStyle="1" w:styleId="BF3A8592C995430197943174D2E8698A">
    <w:name w:val="BF3A8592C995430197943174D2E8698A"/>
  </w:style>
  <w:style w:type="paragraph" w:customStyle="1" w:styleId="B9876A9AC4A6450A8577E04442796CDF">
    <w:name w:val="B9876A9AC4A6450A8577E04442796CDF"/>
  </w:style>
  <w:style w:type="paragraph" w:customStyle="1" w:styleId="83458D5B78954AEDAF729A6AB244F4B4">
    <w:name w:val="83458D5B78954AEDAF729A6AB244F4B4"/>
  </w:style>
  <w:style w:type="paragraph" w:customStyle="1" w:styleId="C63F8D6E689844348B2F18E7A7027499">
    <w:name w:val="C63F8D6E689844348B2F18E7A7027499"/>
  </w:style>
  <w:style w:type="paragraph" w:customStyle="1" w:styleId="DA6B1F6C92C140408ED092EF9EE3D521">
    <w:name w:val="DA6B1F6C92C140408ED092EF9EE3D521"/>
  </w:style>
  <w:style w:type="paragraph" w:customStyle="1" w:styleId="06B790F6F4804436935A8A7F53491702">
    <w:name w:val="06B790F6F4804436935A8A7F53491702"/>
  </w:style>
  <w:style w:type="paragraph" w:customStyle="1" w:styleId="5E8E8A4512374E6C9F1586FDDDC17631">
    <w:name w:val="5E8E8A4512374E6C9F1586FDDDC17631"/>
  </w:style>
  <w:style w:type="paragraph" w:customStyle="1" w:styleId="D371DE874F6C4157ACABD696FA8C12D1">
    <w:name w:val="D371DE874F6C4157ACABD696FA8C12D1"/>
  </w:style>
  <w:style w:type="paragraph" w:customStyle="1" w:styleId="A5E6FA239D3B41DC8C318F68C6CED00C">
    <w:name w:val="A5E6FA239D3B41DC8C318F68C6CED00C"/>
  </w:style>
  <w:style w:type="paragraph" w:customStyle="1" w:styleId="85C4A308D43947B19B447FA2689F34D7">
    <w:name w:val="85C4A308D43947B19B447FA2689F34D7"/>
  </w:style>
  <w:style w:type="paragraph" w:customStyle="1" w:styleId="6800D2B864914EC0B589C877E820D5A7">
    <w:name w:val="6800D2B864914EC0B589C877E820D5A7"/>
  </w:style>
  <w:style w:type="paragraph" w:customStyle="1" w:styleId="786345CFECB2445CB46FCD78A8D68638">
    <w:name w:val="786345CFECB2445CB46FCD78A8D68638"/>
  </w:style>
  <w:style w:type="paragraph" w:customStyle="1" w:styleId="6845EE4694A64724BC4C2B487EE5560F">
    <w:name w:val="6845EE4694A64724BC4C2B487EE5560F"/>
  </w:style>
  <w:style w:type="paragraph" w:customStyle="1" w:styleId="D44117B8AE5143C39D74AD1E41ABE918">
    <w:name w:val="D44117B8AE5143C39D74AD1E41ABE918"/>
  </w:style>
  <w:style w:type="paragraph" w:customStyle="1" w:styleId="A2B2E45ABE2644BABD4B21F94473BCAB">
    <w:name w:val="A2B2E45ABE2644BABD4B21F94473BCAB"/>
  </w:style>
  <w:style w:type="paragraph" w:customStyle="1" w:styleId="27990856D5F441DDAF074B48AFAACEE4">
    <w:name w:val="27990856D5F441DDAF074B48AFAACEE4"/>
  </w:style>
  <w:style w:type="paragraph" w:customStyle="1" w:styleId="2E166EBBED7C437A8E20CCB50231095A">
    <w:name w:val="2E166EBBED7C437A8E20CCB50231095A"/>
  </w:style>
  <w:style w:type="paragraph" w:customStyle="1" w:styleId="A965BC485DB946B191536892C679A63A">
    <w:name w:val="A965BC485DB946B191536892C679A63A"/>
  </w:style>
  <w:style w:type="paragraph" w:customStyle="1" w:styleId="F7FE6BCCD7F74D4F8836B33E03FD96B5">
    <w:name w:val="F7FE6BCCD7F74D4F8836B33E03FD96B5"/>
  </w:style>
  <w:style w:type="paragraph" w:customStyle="1" w:styleId="8C0D7FC2564648E595BD07FE1C5BEFB5">
    <w:name w:val="8C0D7FC2564648E595BD07FE1C5BEFB5"/>
  </w:style>
  <w:style w:type="paragraph" w:customStyle="1" w:styleId="0DE6F5693BC54825956657A919CD9524">
    <w:name w:val="0DE6F5693BC54825956657A919CD9524"/>
  </w:style>
  <w:style w:type="paragraph" w:customStyle="1" w:styleId="6782658FC59B4A87AC1D21DCFB935B44">
    <w:name w:val="6782658FC59B4A87AC1D21DCFB935B44"/>
  </w:style>
  <w:style w:type="paragraph" w:customStyle="1" w:styleId="285C871D0B2B4861B2AE01C293E2EA5F">
    <w:name w:val="285C871D0B2B4861B2AE01C293E2EA5F"/>
  </w:style>
  <w:style w:type="paragraph" w:customStyle="1" w:styleId="FE7BCFEF4AFD434185526764DFC729F9">
    <w:name w:val="FE7BCFEF4AFD434185526764DFC729F9"/>
  </w:style>
  <w:style w:type="paragraph" w:customStyle="1" w:styleId="A000AE5BFC904FA8BACBC82496E23B10">
    <w:name w:val="A000AE5BFC904FA8BACBC82496E23B10"/>
  </w:style>
  <w:style w:type="paragraph" w:customStyle="1" w:styleId="A507612FCD3B4FD5BFEFFEAFAE305450">
    <w:name w:val="A507612FCD3B4FD5BFEFFEAFAE305450"/>
  </w:style>
  <w:style w:type="paragraph" w:customStyle="1" w:styleId="6EDD0149777D4A9CA000A9DB178F232C">
    <w:name w:val="6EDD0149777D4A9CA000A9DB178F232C"/>
  </w:style>
  <w:style w:type="paragraph" w:customStyle="1" w:styleId="E3508A377DCE4776945AFC3C211620B0">
    <w:name w:val="E3508A377DCE4776945AFC3C211620B0"/>
  </w:style>
  <w:style w:type="paragraph" w:customStyle="1" w:styleId="2EEFB37782B54F42922DBA5F6BD21406">
    <w:name w:val="2EEFB37782B54F42922DBA5F6BD21406"/>
  </w:style>
  <w:style w:type="paragraph" w:customStyle="1" w:styleId="15F06451FE16463887F025E0ABC043A6">
    <w:name w:val="15F06451FE16463887F025E0ABC043A6"/>
  </w:style>
  <w:style w:type="paragraph" w:customStyle="1" w:styleId="996BB0B84D9F47F6AF49CA246D94409C">
    <w:name w:val="996BB0B84D9F47F6AF49CA246D94409C"/>
  </w:style>
  <w:style w:type="paragraph" w:customStyle="1" w:styleId="BA37AE651E8246BE8299A0DF2279243D">
    <w:name w:val="BA37AE651E8246BE8299A0DF2279243D"/>
  </w:style>
  <w:style w:type="paragraph" w:customStyle="1" w:styleId="5F55C18B1D4F48C4B8FAD3769AA35028">
    <w:name w:val="5F55C18B1D4F48C4B8FAD3769AA35028"/>
  </w:style>
  <w:style w:type="paragraph" w:customStyle="1" w:styleId="B2ADD77D3B024D169008BA8B4CB3B1A8">
    <w:name w:val="B2ADD77D3B024D169008BA8B4CB3B1A8"/>
  </w:style>
  <w:style w:type="paragraph" w:customStyle="1" w:styleId="E920F75570D54F1CA727A06A494C114A">
    <w:name w:val="E920F75570D54F1CA727A06A494C114A"/>
  </w:style>
  <w:style w:type="paragraph" w:customStyle="1" w:styleId="BB532F28D0D745FC977D11AFF5DE2E79">
    <w:name w:val="BB532F28D0D745FC977D11AFF5DE2E79"/>
  </w:style>
  <w:style w:type="paragraph" w:customStyle="1" w:styleId="8017CBB960624A18A09A3EEC7F1FC5C5">
    <w:name w:val="8017CBB960624A18A09A3EEC7F1FC5C5"/>
  </w:style>
  <w:style w:type="paragraph" w:customStyle="1" w:styleId="3D3578D341C14140ACCCF61B086A73B0">
    <w:name w:val="3D3578D341C14140ACCCF61B086A73B0"/>
  </w:style>
  <w:style w:type="paragraph" w:customStyle="1" w:styleId="8D16994550134AC4A6D03DAA5B9B3FFD">
    <w:name w:val="8D16994550134AC4A6D03DAA5B9B3FFD"/>
  </w:style>
  <w:style w:type="paragraph" w:customStyle="1" w:styleId="A917642A4C3A4640B217E0EA779A5371">
    <w:name w:val="A917642A4C3A4640B217E0EA779A5371"/>
  </w:style>
  <w:style w:type="paragraph" w:customStyle="1" w:styleId="8F12298B400E4DC1AD49AF82BB08713D">
    <w:name w:val="8F12298B400E4DC1AD49AF82BB08713D"/>
  </w:style>
  <w:style w:type="paragraph" w:customStyle="1" w:styleId="E9755CA6C3C34F3B9560DBDC03A6A464">
    <w:name w:val="E9755CA6C3C34F3B9560DBDC03A6A464"/>
  </w:style>
  <w:style w:type="paragraph" w:customStyle="1" w:styleId="E7B38F7D82EA4D63A8B5EB5F33E4FD0D">
    <w:name w:val="E7B38F7D82EA4D63A8B5EB5F33E4FD0D"/>
  </w:style>
  <w:style w:type="paragraph" w:customStyle="1" w:styleId="30F33CA46F8B41059D151A6DBD1019A7">
    <w:name w:val="30F33CA46F8B41059D151A6DBD1019A7"/>
  </w:style>
  <w:style w:type="paragraph" w:customStyle="1" w:styleId="802D386FBE7548CA9C2246720EF15DA4">
    <w:name w:val="802D386FBE7548CA9C2246720EF15DA4"/>
  </w:style>
  <w:style w:type="paragraph" w:customStyle="1" w:styleId="6387BE6906164DE597B41113C9302690">
    <w:name w:val="6387BE6906164DE597B41113C9302690"/>
  </w:style>
  <w:style w:type="paragraph" w:customStyle="1" w:styleId="6FAA2D45787740C3A33520B5F916C89C">
    <w:name w:val="6FAA2D45787740C3A33520B5F916C89C"/>
  </w:style>
  <w:style w:type="paragraph" w:customStyle="1" w:styleId="76716E2C06E74F5080CF917CAB98B035">
    <w:name w:val="76716E2C06E74F5080CF917CAB98B035"/>
  </w:style>
  <w:style w:type="paragraph" w:customStyle="1" w:styleId="B2B998D22C674B75B18B9FA0B23BBF2B">
    <w:name w:val="B2B998D22C674B75B18B9FA0B23BBF2B"/>
  </w:style>
  <w:style w:type="paragraph" w:customStyle="1" w:styleId="FA4FC4D36CB04A6BA529D986B798D2D8">
    <w:name w:val="FA4FC4D36CB04A6BA529D986B798D2D8"/>
  </w:style>
  <w:style w:type="paragraph" w:customStyle="1" w:styleId="6A965687A3B84553BCCC086626400B43">
    <w:name w:val="6A965687A3B84553BCCC086626400B43"/>
  </w:style>
  <w:style w:type="paragraph" w:customStyle="1" w:styleId="8E7B1EA6526C4279AFAD81697DCBC281">
    <w:name w:val="8E7B1EA6526C4279AFAD81697DCBC281"/>
  </w:style>
  <w:style w:type="paragraph" w:customStyle="1" w:styleId="17A53A133DDB4B1FBE88912EEE56B12D">
    <w:name w:val="17A53A133DDB4B1FBE88912EEE56B12D"/>
  </w:style>
  <w:style w:type="paragraph" w:customStyle="1" w:styleId="8EDBE05B79164334BC06F1F7AD13AC36">
    <w:name w:val="8EDBE05B79164334BC06F1F7AD13AC36"/>
  </w:style>
  <w:style w:type="paragraph" w:customStyle="1" w:styleId="D3EE882AE05347D09EEEA37609B91203">
    <w:name w:val="D3EE882AE05347D09EEEA37609B91203"/>
  </w:style>
  <w:style w:type="paragraph" w:customStyle="1" w:styleId="DD821E7B98724740A06C981BD936D496">
    <w:name w:val="DD821E7B98724740A06C981BD936D496"/>
  </w:style>
  <w:style w:type="paragraph" w:customStyle="1" w:styleId="4FF72D9DB9D74FF6A082A14DB2724262">
    <w:name w:val="4FF72D9DB9D74FF6A082A14DB2724262"/>
  </w:style>
  <w:style w:type="paragraph" w:customStyle="1" w:styleId="A669D783D7C34D04B0339C589EC59AFB">
    <w:name w:val="A669D783D7C34D04B0339C589EC59AFB"/>
  </w:style>
  <w:style w:type="paragraph" w:customStyle="1" w:styleId="87808F8BAE0D4C3AACE227D8C6BB295A">
    <w:name w:val="87808F8BAE0D4C3AACE227D8C6BB295A"/>
  </w:style>
  <w:style w:type="paragraph" w:customStyle="1" w:styleId="46CD661696864A5D837C5F6300B17463">
    <w:name w:val="46CD661696864A5D837C5F6300B17463"/>
  </w:style>
  <w:style w:type="paragraph" w:customStyle="1" w:styleId="83940C2300AD460F9FEF6189583C8F71">
    <w:name w:val="83940C2300AD460F9FEF6189583C8F71"/>
  </w:style>
  <w:style w:type="paragraph" w:customStyle="1" w:styleId="128910C754294E0484F653640150F9B4">
    <w:name w:val="128910C754294E0484F653640150F9B4"/>
  </w:style>
  <w:style w:type="paragraph" w:customStyle="1" w:styleId="EA0F9253AE524262BF6B65F2B6702041">
    <w:name w:val="EA0F9253AE524262BF6B65F2B6702041"/>
  </w:style>
  <w:style w:type="paragraph" w:customStyle="1" w:styleId="909E43F810F74956B073F247D58C3E9E">
    <w:name w:val="909E43F810F74956B073F247D58C3E9E"/>
  </w:style>
  <w:style w:type="paragraph" w:customStyle="1" w:styleId="32212EB0AB5F4EA8958AB700095B3CAF">
    <w:name w:val="32212EB0AB5F4EA8958AB700095B3CAF"/>
  </w:style>
  <w:style w:type="paragraph" w:customStyle="1" w:styleId="7AB555218B6F4A14A8FB3B54F9AADB1C">
    <w:name w:val="7AB555218B6F4A14A8FB3B54F9AADB1C"/>
  </w:style>
  <w:style w:type="paragraph" w:customStyle="1" w:styleId="7E4FA76353B2493F809F37EB487B819E">
    <w:name w:val="7E4FA76353B2493F809F37EB487B819E"/>
  </w:style>
  <w:style w:type="paragraph" w:customStyle="1" w:styleId="CE19E18088484E318054C97DDDFF4508">
    <w:name w:val="CE19E18088484E318054C97DDDFF4508"/>
  </w:style>
  <w:style w:type="character" w:styleId="Strong">
    <w:name w:val="Strong"/>
    <w:uiPriority w:val="22"/>
    <w:qFormat/>
    <w:rPr>
      <w:b/>
      <w:bCs/>
    </w:rPr>
  </w:style>
  <w:style w:type="paragraph" w:customStyle="1" w:styleId="35E89E08AE1F4AD38BC1C1A8C560F79F">
    <w:name w:val="35E89E08AE1F4AD38BC1C1A8C560F79F"/>
  </w:style>
  <w:style w:type="paragraph" w:customStyle="1" w:styleId="079AC1D01BA04FEEB88B3989C14EE20F">
    <w:name w:val="079AC1D01BA04FEEB88B3989C14EE20F"/>
  </w:style>
  <w:style w:type="paragraph" w:customStyle="1" w:styleId="7DE07CCCDEE94191A2222862FE31E8AB">
    <w:name w:val="7DE07CCCDEE94191A2222862FE31E8AB"/>
  </w:style>
  <w:style w:type="paragraph" w:customStyle="1" w:styleId="E0A031FE238849B685B3ED8A8964EF0F">
    <w:name w:val="E0A031FE238849B685B3ED8A8964EF0F"/>
  </w:style>
  <w:style w:type="paragraph" w:customStyle="1" w:styleId="706F7B1B29444278941A39C29941408E">
    <w:name w:val="706F7B1B29444278941A39C29941408E"/>
  </w:style>
  <w:style w:type="paragraph" w:customStyle="1" w:styleId="517D42B54A5545E58B5526A89A64A855">
    <w:name w:val="517D42B54A5545E58B5526A89A64A855"/>
  </w:style>
  <w:style w:type="paragraph" w:customStyle="1" w:styleId="99B8D4549B4048D191BC05773F5896E1">
    <w:name w:val="99B8D4549B4048D191BC05773F5896E1"/>
  </w:style>
  <w:style w:type="paragraph" w:customStyle="1" w:styleId="4E238C655D644B10B24B89EFD34BCD8B">
    <w:name w:val="4E238C655D644B10B24B89EFD34BCD8B"/>
  </w:style>
  <w:style w:type="paragraph" w:customStyle="1" w:styleId="CC1E173375F440D48879CD83FCAB6C96">
    <w:name w:val="CC1E173375F440D48879CD83FCAB6C96"/>
  </w:style>
  <w:style w:type="paragraph" w:customStyle="1" w:styleId="27433659580B4BADB5737533DC1964E9">
    <w:name w:val="27433659580B4BADB5737533DC1964E9"/>
  </w:style>
  <w:style w:type="paragraph" w:customStyle="1" w:styleId="E9A77FEAD617476FA02B5ED44A313FBA">
    <w:name w:val="E9A77FEAD617476FA02B5ED44A313FBA"/>
  </w:style>
  <w:style w:type="paragraph" w:customStyle="1" w:styleId="3DF22E1FFE1A4E8FB9750D48E24E3A92">
    <w:name w:val="3DF22E1FFE1A4E8FB9750D48E24E3A92"/>
  </w:style>
  <w:style w:type="paragraph" w:customStyle="1" w:styleId="017FE5A3A9F04B1DB6E1355EABA7C27F">
    <w:name w:val="017FE5A3A9F04B1DB6E1355EABA7C27F"/>
  </w:style>
  <w:style w:type="paragraph" w:customStyle="1" w:styleId="6970FE760ECE4D12A13453D7CDE150E7">
    <w:name w:val="6970FE760ECE4D12A13453D7CDE150E7"/>
  </w:style>
  <w:style w:type="paragraph" w:customStyle="1" w:styleId="DC98E1225A5842F78B0C8086B00E6216">
    <w:name w:val="DC98E1225A5842F78B0C8086B00E6216"/>
  </w:style>
  <w:style w:type="paragraph" w:customStyle="1" w:styleId="1C5361227DA149D1842B6A00811543DC">
    <w:name w:val="1C5361227DA149D1842B6A00811543DC"/>
  </w:style>
  <w:style w:type="paragraph" w:customStyle="1" w:styleId="8F79CF94CE0B4B7E910E471BF11F6B46">
    <w:name w:val="8F79CF94CE0B4B7E910E471BF11F6B46"/>
  </w:style>
  <w:style w:type="paragraph" w:customStyle="1" w:styleId="92275883990A44099D65C0887D8872F3">
    <w:name w:val="92275883990A44099D65C0887D8872F3"/>
  </w:style>
  <w:style w:type="paragraph" w:customStyle="1" w:styleId="B790BEE7993444978BFE9F7C7479D649">
    <w:name w:val="B790BEE7993444978BFE9F7C7479D649"/>
  </w:style>
  <w:style w:type="paragraph" w:customStyle="1" w:styleId="570096A2211E402A8996135F6125B9F3">
    <w:name w:val="570096A2211E402A8996135F6125B9F3"/>
  </w:style>
  <w:style w:type="paragraph" w:customStyle="1" w:styleId="3A4F141E93294BC1942E598EAB7111F8">
    <w:name w:val="3A4F141E93294BC1942E598EAB7111F8"/>
  </w:style>
  <w:style w:type="paragraph" w:customStyle="1" w:styleId="29DE8186F4A94C8C90C48D1C6A4F47E0">
    <w:name w:val="29DE8186F4A94C8C90C48D1C6A4F47E0"/>
  </w:style>
  <w:style w:type="paragraph" w:customStyle="1" w:styleId="A952C996A71C4175906415AF889B5486">
    <w:name w:val="A952C996A71C4175906415AF889B5486"/>
  </w:style>
  <w:style w:type="paragraph" w:customStyle="1" w:styleId="7E93C7F7F1024BB6972F947D773F8E8D">
    <w:name w:val="7E93C7F7F1024BB6972F947D773F8E8D"/>
  </w:style>
  <w:style w:type="paragraph" w:customStyle="1" w:styleId="83EE20D9F473445287CE7ECAB3660EF0">
    <w:name w:val="83EE20D9F473445287CE7ECAB3660EF0"/>
  </w:style>
  <w:style w:type="paragraph" w:customStyle="1" w:styleId="895C5EE2E9A947D7AE6DBB1062FC98AE">
    <w:name w:val="895C5EE2E9A947D7AE6DBB1062FC98AE"/>
  </w:style>
  <w:style w:type="paragraph" w:customStyle="1" w:styleId="5B4C96E1541744A9AA48CEA5D418701A">
    <w:name w:val="5B4C96E1541744A9AA48CEA5D418701A"/>
  </w:style>
  <w:style w:type="paragraph" w:customStyle="1" w:styleId="8B531C65804F4A1B87DBFB675633F765">
    <w:name w:val="8B531C65804F4A1B87DBFB675633F765"/>
  </w:style>
  <w:style w:type="paragraph" w:customStyle="1" w:styleId="5FBD24D2983D4F1A828C827D4CA068C3">
    <w:name w:val="5FBD24D2983D4F1A828C827D4CA068C3"/>
  </w:style>
  <w:style w:type="paragraph" w:customStyle="1" w:styleId="22FC3F645C544CF99960B1CF6691F9C3">
    <w:name w:val="22FC3F645C544CF99960B1CF6691F9C3"/>
  </w:style>
  <w:style w:type="paragraph" w:customStyle="1" w:styleId="1F166C5BA95D47D29386BAB405FD548C">
    <w:name w:val="1F166C5BA95D47D29386BAB405FD548C"/>
  </w:style>
  <w:style w:type="paragraph" w:customStyle="1" w:styleId="EFE1D295572A478D920BF54DF24AC529">
    <w:name w:val="EFE1D295572A478D920BF54DF24AC529"/>
  </w:style>
  <w:style w:type="paragraph" w:customStyle="1" w:styleId="4109C87CF9A042F68E0E55ABE3C3159F">
    <w:name w:val="4109C87CF9A042F68E0E55ABE3C3159F"/>
  </w:style>
  <w:style w:type="paragraph" w:customStyle="1" w:styleId="4A19B64764AE4436BE9BEB15C9687B56">
    <w:name w:val="4A19B64764AE4436BE9BEB15C9687B56"/>
  </w:style>
  <w:style w:type="paragraph" w:customStyle="1" w:styleId="BB950BADD8C144D587401EBBA2548CD3">
    <w:name w:val="BB950BADD8C144D587401EBBA2548CD3"/>
  </w:style>
  <w:style w:type="paragraph" w:customStyle="1" w:styleId="0D46A245809B4F6C98B262411BDEEC5A">
    <w:name w:val="0D46A245809B4F6C98B262411BDEEC5A"/>
  </w:style>
  <w:style w:type="paragraph" w:customStyle="1" w:styleId="C5ED119F80D249D69FE62DD8D5DB5F3F">
    <w:name w:val="C5ED119F80D249D69FE62DD8D5DB5F3F"/>
  </w:style>
  <w:style w:type="paragraph" w:customStyle="1" w:styleId="719963FD5CE04F7DAAD60E57A0F51530">
    <w:name w:val="719963FD5CE04F7DAAD60E57A0F51530"/>
  </w:style>
  <w:style w:type="paragraph" w:customStyle="1" w:styleId="F17F3AD551C34445A0DF60EBF1B94057">
    <w:name w:val="F17F3AD551C34445A0DF60EBF1B94057"/>
  </w:style>
  <w:style w:type="paragraph" w:customStyle="1" w:styleId="8E87D20CB8BE4BDEA0367FDA71F9CE2A">
    <w:name w:val="8E87D20CB8BE4BDEA0367FDA71F9CE2A"/>
  </w:style>
  <w:style w:type="paragraph" w:customStyle="1" w:styleId="6E97091DB5AD4427B81042CA23A1C546">
    <w:name w:val="6E97091DB5AD4427B81042CA23A1C546"/>
  </w:style>
  <w:style w:type="paragraph" w:customStyle="1" w:styleId="4DE8AA48DB694E61A6C0433BA17BDA79">
    <w:name w:val="4DE8AA48DB694E61A6C0433BA17BDA79"/>
  </w:style>
  <w:style w:type="paragraph" w:customStyle="1" w:styleId="FF09A851E1B04FA1999DE24E3FA6EB5A">
    <w:name w:val="FF09A851E1B04FA1999DE24E3FA6EB5A"/>
  </w:style>
  <w:style w:type="paragraph" w:customStyle="1" w:styleId="BD40B673B4ED4C948B5331C5BAE2830F">
    <w:name w:val="BD40B673B4ED4C948B5331C5BAE2830F"/>
  </w:style>
  <w:style w:type="paragraph" w:customStyle="1" w:styleId="0146B300D4AA409086ADCDAFD206D3B6">
    <w:name w:val="0146B300D4AA409086ADCDAFD206D3B6"/>
  </w:style>
  <w:style w:type="paragraph" w:customStyle="1" w:styleId="345D8AB04BA84C9EAA4DF467DDE4EC88">
    <w:name w:val="345D8AB04BA84C9EAA4DF467DDE4EC88"/>
  </w:style>
  <w:style w:type="paragraph" w:customStyle="1" w:styleId="D37712AD465A4525BED8FBBA16812EED">
    <w:name w:val="D37712AD465A4525BED8FBBA16812EED"/>
  </w:style>
  <w:style w:type="paragraph" w:customStyle="1" w:styleId="7A1B545A10334388B38174DE2D198D3E">
    <w:name w:val="7A1B545A10334388B38174DE2D198D3E"/>
  </w:style>
  <w:style w:type="paragraph" w:customStyle="1" w:styleId="7D10B506D47447FE85E40A1FB660F030">
    <w:name w:val="7D10B506D47447FE85E40A1FB660F030"/>
  </w:style>
  <w:style w:type="paragraph" w:customStyle="1" w:styleId="D6300B9D98B8488D9D1B36BD82579D78">
    <w:name w:val="D6300B9D98B8488D9D1B36BD82579D78"/>
  </w:style>
  <w:style w:type="paragraph" w:customStyle="1" w:styleId="4E5B7CC08FDA4EF4ABB26AE6C1740C6F">
    <w:name w:val="4E5B7CC08FDA4EF4ABB26AE6C1740C6F"/>
  </w:style>
  <w:style w:type="paragraph" w:customStyle="1" w:styleId="1FFA45C344774BAB8F8D439CD7794439">
    <w:name w:val="1FFA45C344774BAB8F8D439CD7794439"/>
  </w:style>
  <w:style w:type="paragraph" w:customStyle="1" w:styleId="E995B406EB204DA089F1C32723011E5E">
    <w:name w:val="E995B406EB204DA089F1C32723011E5E"/>
  </w:style>
  <w:style w:type="paragraph" w:customStyle="1" w:styleId="F44133F2F1514B86940CC0AE80AB9CFC">
    <w:name w:val="F44133F2F1514B86940CC0AE80AB9CFC"/>
  </w:style>
  <w:style w:type="paragraph" w:customStyle="1" w:styleId="B5E55AF266BA49A9AAF1724913FD508A">
    <w:name w:val="B5E55AF266BA49A9AAF1724913FD508A"/>
  </w:style>
  <w:style w:type="paragraph" w:customStyle="1" w:styleId="DF87F8039B144B15B76FB4A283F03B29">
    <w:name w:val="DF87F8039B144B15B76FB4A283F03B29"/>
  </w:style>
  <w:style w:type="paragraph" w:customStyle="1" w:styleId="4F2F619BADC749D482B5BB047D5AE257">
    <w:name w:val="4F2F619BADC749D482B5BB047D5AE257"/>
  </w:style>
  <w:style w:type="paragraph" w:customStyle="1" w:styleId="D9A2AB0C1DAA40558640DE4D61D2D3A4">
    <w:name w:val="D9A2AB0C1DAA40558640DE4D61D2D3A4"/>
  </w:style>
  <w:style w:type="paragraph" w:customStyle="1" w:styleId="CCACC9442BD943418DB9FB8E1DB50756">
    <w:name w:val="CCACC9442BD943418DB9FB8E1DB50756"/>
    <w:rsid w:val="00886082"/>
  </w:style>
  <w:style w:type="paragraph" w:customStyle="1" w:styleId="0DB95BEA9A854BE69012408BBC528C0E">
    <w:name w:val="0DB95BEA9A854BE69012408BBC528C0E"/>
    <w:rsid w:val="008860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{BB7A3DFE-B520-4DC1-B84B-87A97CE469A7}tf02911896_win32</Template>
  <TotalTime>0</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2024-02-13T05:48:00Z</dcterms:created>
  <dcterms:modified xsi:type="dcterms:W3CDTF">2024-02-13T06:25:00Z</dcterms:modified>
  <cp:contentStatus/>
</cp:coreProperties>
</file>